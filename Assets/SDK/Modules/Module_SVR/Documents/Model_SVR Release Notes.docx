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BF213B">
      <w:pPr>
        <w:pStyle w:val="aff5"/>
        <w:outlineLvl w:val="0"/>
      </w:pPr>
      <w:r w:rsidRPr="00BF213B">
        <w:t>Model_SVR</w:t>
      </w:r>
      <w:r w:rsidR="005E29F0" w:rsidRPr="005E29F0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</w:t>
            </w:r>
            <w:r w:rsidR="001C6BB1">
              <w:t>3.0.1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BF213B" w:rsidRPr="00BF213B">
        <w:t>Model_SVR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A40415" w:rsidRDefault="0049723A" w:rsidP="00A40415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BF213B">
        <w:lastRenderedPageBreak/>
        <w:t>Model_SVR</w:t>
      </w:r>
      <w:r w:rsidR="00911E32" w:rsidRPr="00A40415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AD799B" w:rsidRDefault="001616F6" w:rsidP="00E60BD5">
      <w:pPr>
        <w:pStyle w:val="a5"/>
        <w:ind w:firstLineChars="0" w:firstLine="0"/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D6257F">
        <w:rPr>
          <w:rFonts w:ascii="微软雅黑" w:eastAsia="微软雅黑" w:hAnsi="微软雅黑" w:hint="eastAsia"/>
          <w:color w:val="4D4D4D"/>
          <w:shd w:val="clear" w:color="auto" w:fill="FFFFFF"/>
        </w:rPr>
        <w:t>提供一个模块，专门负责与底层</w:t>
      </w:r>
      <w:r w:rsidR="00F37C72">
        <w:rPr>
          <w:rFonts w:ascii="微软雅黑" w:eastAsia="微软雅黑" w:hAnsi="微软雅黑" w:hint="eastAsia"/>
          <w:color w:val="4D4D4D"/>
          <w:shd w:val="clear" w:color="auto" w:fill="FFFFFF"/>
        </w:rPr>
        <w:t>SLAM</w:t>
      </w:r>
      <w:r w:rsidR="00D6257F">
        <w:rPr>
          <w:rFonts w:ascii="微软雅黑" w:eastAsia="微软雅黑" w:hAnsi="微软雅黑" w:hint="eastAsia"/>
          <w:color w:val="4D4D4D"/>
          <w:shd w:val="clear" w:color="auto" w:fill="FFFFFF"/>
        </w:rPr>
        <w:t>进行交互，获取</w:t>
      </w:r>
      <w:r w:rsidR="00D151CF">
        <w:rPr>
          <w:rFonts w:ascii="微软雅黑" w:eastAsia="微软雅黑" w:hAnsi="微软雅黑" w:hint="eastAsia"/>
          <w:color w:val="4D4D4D"/>
          <w:shd w:val="clear" w:color="auto" w:fill="FFFFFF"/>
        </w:rPr>
        <w:t>SLAM</w:t>
      </w:r>
      <w:r w:rsidR="00D6257F">
        <w:rPr>
          <w:rFonts w:ascii="微软雅黑" w:eastAsia="微软雅黑" w:hAnsi="微软雅黑" w:hint="eastAsia"/>
          <w:color w:val="4D4D4D"/>
          <w:shd w:val="clear" w:color="auto" w:fill="FFFFFF"/>
        </w:rPr>
        <w:t>数据等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581C85" w:rsidRPr="0060501B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1A6D44" w:rsidRPr="00106263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517913" w:rsidRDefault="0060501B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此模块属于SDK核心模块，SDK默认使用，放于ShadowSystem预制体下，开发者无需修改</w:t>
      </w:r>
    </w:p>
    <w:p w:rsidR="008806B8" w:rsidRPr="00106263" w:rsidRDefault="008806B8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此模块开放一些API,开发者可以在Assets/ShadowCreator/Documents/API/</w:t>
      </w:r>
      <w:r w:rsidR="00F52396" w:rsidRPr="00F52396">
        <w:rPr>
          <w:rFonts w:ascii="微软雅黑" w:eastAsia="微软雅黑" w:hAnsi="微软雅黑"/>
          <w:sz w:val="20"/>
          <w:szCs w:val="20"/>
        </w:rPr>
        <w:t>API Release Notes</w:t>
      </w:r>
      <w:r w:rsidR="00584A8E">
        <w:rPr>
          <w:rFonts w:ascii="微软雅黑" w:eastAsia="微软雅黑" w:hAnsi="微软雅黑" w:hint="eastAsia"/>
          <w:sz w:val="20"/>
          <w:szCs w:val="20"/>
        </w:rPr>
        <w:t>文档中获取</w:t>
      </w:r>
    </w:p>
    <w:p w:rsidR="00106263" w:rsidRDefault="00106263" w:rsidP="00351331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130DB2" w:rsidRPr="00D372A3" w:rsidRDefault="0034687A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此模块只</w:t>
      </w:r>
      <w:r w:rsidR="002A1F90">
        <w:rPr>
          <w:rFonts w:ascii="微软雅黑" w:eastAsia="微软雅黑" w:hAnsi="微软雅黑" w:hint="eastAsia"/>
          <w:sz w:val="20"/>
          <w:szCs w:val="20"/>
        </w:rPr>
        <w:t>与</w:t>
      </w:r>
      <w:r>
        <w:rPr>
          <w:rFonts w:ascii="微软雅黑" w:eastAsia="微软雅黑" w:hAnsi="微软雅黑" w:hint="eastAsia"/>
          <w:sz w:val="20"/>
          <w:szCs w:val="20"/>
        </w:rPr>
        <w:t>影创眼镜上的</w:t>
      </w:r>
      <w:bookmarkStart w:id="3" w:name="_GoBack"/>
      <w:bookmarkEnd w:id="3"/>
      <w:r w:rsidR="002A1F90">
        <w:rPr>
          <w:rFonts w:ascii="微软雅黑" w:eastAsia="微软雅黑" w:hAnsi="微软雅黑" w:hint="eastAsia"/>
          <w:sz w:val="20"/>
          <w:szCs w:val="20"/>
        </w:rPr>
        <w:t>SLAM</w:t>
      </w:r>
      <w:r w:rsidR="00614355">
        <w:rPr>
          <w:rFonts w:ascii="微软雅黑" w:eastAsia="微软雅黑" w:hAnsi="微软雅黑" w:hint="eastAsia"/>
          <w:sz w:val="20"/>
          <w:szCs w:val="20"/>
        </w:rPr>
        <w:t>算法交互</w:t>
      </w:r>
    </w:p>
    <w:p w:rsidR="0057191E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</w:t>
      </w:r>
      <w:r w:rsidR="00A030E5">
        <w:rPr>
          <w:rFonts w:ascii="NSimSun" w:hAnsi="NSimSun" w:cs="NSimSun"/>
          <w:color w:val="000000"/>
          <w:sz w:val="19"/>
          <w:szCs w:val="19"/>
        </w:rPr>
        <w:t>3</w:t>
      </w:r>
      <w:r>
        <w:rPr>
          <w:rFonts w:ascii="NSimSun" w:hAnsi="NSimSun" w:cs="NSimSun"/>
          <w:color w:val="000000"/>
          <w:sz w:val="19"/>
          <w:szCs w:val="19"/>
        </w:rPr>
        <w:t>.0</w:t>
      </w:r>
      <w:r w:rsidR="00A030E5">
        <w:rPr>
          <w:rFonts w:ascii="NSimSun" w:hAnsi="NSimSun" w:cs="NSimSun"/>
          <w:color w:val="000000"/>
          <w:sz w:val="19"/>
          <w:szCs w:val="19"/>
        </w:rPr>
        <w:t>.1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Pr="00136997" w:rsidRDefault="00117E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sectPr w:rsidR="00117E38" w:rsidRPr="00136997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9FB" w:rsidRDefault="002609FB">
      <w:r>
        <w:separator/>
      </w:r>
    </w:p>
  </w:endnote>
  <w:endnote w:type="continuationSeparator" w:id="0">
    <w:p w:rsidR="002609FB" w:rsidRDefault="0026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941123">
      <w:rPr>
        <w:noProof/>
      </w:rPr>
      <w:t>4</w:t>
    </w:r>
    <w:r>
      <w:fldChar w:fldCharType="end"/>
    </w:r>
    <w:r>
      <w:t xml:space="preserve"> , Total </w:t>
    </w:r>
    <w:fldSimple w:instr="numpages  \* MERGEFORMAT">
      <w:r w:rsidR="00941123">
        <w:rPr>
          <w:noProof/>
        </w:rPr>
        <w:t>4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941123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941123">
        <w:rPr>
          <w:noProof/>
        </w:rPr>
        <w:t>4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9FB" w:rsidRDefault="002609FB">
      <w:r>
        <w:separator/>
      </w:r>
    </w:p>
  </w:footnote>
  <w:footnote w:type="continuationSeparator" w:id="0">
    <w:p w:rsidR="002609FB" w:rsidRDefault="00260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BB1"/>
    <w:rsid w:val="001C6E1B"/>
    <w:rsid w:val="001D052B"/>
    <w:rsid w:val="001D0C99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84D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09FB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1F90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87A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23A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17913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4A8E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6FCA"/>
    <w:rsid w:val="005F74AC"/>
    <w:rsid w:val="0060088B"/>
    <w:rsid w:val="00601B1C"/>
    <w:rsid w:val="00601BAF"/>
    <w:rsid w:val="00601F7F"/>
    <w:rsid w:val="0060501B"/>
    <w:rsid w:val="006058FA"/>
    <w:rsid w:val="006059B5"/>
    <w:rsid w:val="00605FA3"/>
    <w:rsid w:val="0061129A"/>
    <w:rsid w:val="0061149A"/>
    <w:rsid w:val="00612D52"/>
    <w:rsid w:val="006134C1"/>
    <w:rsid w:val="00614355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BE5"/>
    <w:rsid w:val="007C1596"/>
    <w:rsid w:val="007C1E62"/>
    <w:rsid w:val="007C28D5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1EB"/>
    <w:rsid w:val="00806262"/>
    <w:rsid w:val="00806F5F"/>
    <w:rsid w:val="00807638"/>
    <w:rsid w:val="0080798A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06B8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D7EDC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DB7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56"/>
    <w:rsid w:val="0093138D"/>
    <w:rsid w:val="00931DBE"/>
    <w:rsid w:val="00936F0B"/>
    <w:rsid w:val="009409A6"/>
    <w:rsid w:val="00940B00"/>
    <w:rsid w:val="00940F0E"/>
    <w:rsid w:val="00941123"/>
    <w:rsid w:val="0094233A"/>
    <w:rsid w:val="00942666"/>
    <w:rsid w:val="00944E99"/>
    <w:rsid w:val="00944F73"/>
    <w:rsid w:val="00945338"/>
    <w:rsid w:val="0094557C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5D05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0E5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0415"/>
    <w:rsid w:val="00A41139"/>
    <w:rsid w:val="00A422F2"/>
    <w:rsid w:val="00A42433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924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13B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D31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51CF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2A3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57F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125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392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595B"/>
    <w:rsid w:val="00E56C8C"/>
    <w:rsid w:val="00E57644"/>
    <w:rsid w:val="00E57AC8"/>
    <w:rsid w:val="00E605A0"/>
    <w:rsid w:val="00E60BD5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66E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37C72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2396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DA93C6-7ADB-45C3-A40F-A6317053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113</TotalTime>
  <Pages>4</Pages>
  <Words>119</Words>
  <Characters>681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255</cp:revision>
  <cp:lastPrinted>2019-06-18T09:08:00Z</cp:lastPrinted>
  <dcterms:created xsi:type="dcterms:W3CDTF">2020-05-07T06:37:00Z</dcterms:created>
  <dcterms:modified xsi:type="dcterms:W3CDTF">2020-05-08T09:53:00Z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